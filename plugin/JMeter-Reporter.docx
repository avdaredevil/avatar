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2163EE" w:rsidRDefault="003806E6">
          <w:pPr>
            <w:pStyle w:val="NoSpacing"/>
            <w:rPr>
              <w:sz w:val="24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274639F2" wp14:editId="4C29BE39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63EE" w:rsidRDefault="00041A35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1968419913"/>
                                    <w:placeholder>
                                      <w:docPart w:val="5B926486905440369B1BE73061AEB95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D68FE">
                                      <w:t>Apoorv Verma</w:t>
                                    </w:r>
                                  </w:sdtContent>
                                </w:sdt>
                                <w:r w:rsidR="003806E6">
                                  <w:t> |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30937648"/>
                                    <w:placeholder>
                                      <w:docPart w:val="8962C9DFDAF2466387D6B78CA53CB3D1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D68FE">
                                      <w:t>Reporter + Sever Docs</w:t>
                                    </w:r>
                                  </w:sdtContent>
                                </w:sdt>
                                <w:r w:rsidR="003806E6"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87510990"/>
                                    <w:placeholder>
                                      <w:docPart w:val="72B5C6BA3C2945FF92CD8D9D90460068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1-11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6D68FE">
                                      <w:t>January 11, 2016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4639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2163EE" w:rsidRDefault="00041A35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1968419913"/>
                              <w:placeholder>
                                <w:docPart w:val="5B926486905440369B1BE73061AEB95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D68FE">
                                <w:t>Apoorv Verma</w:t>
                              </w:r>
                            </w:sdtContent>
                          </w:sdt>
                          <w:r w:rsidR="003806E6">
                            <w:t> | </w:t>
                          </w:r>
                          <w:sdt>
                            <w:sdtPr>
                              <w:alias w:val="Course Title"/>
                              <w:tag w:val=""/>
                              <w:id w:val="30937648"/>
                              <w:placeholder>
                                <w:docPart w:val="8962C9DFDAF2466387D6B78CA53CB3D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6D68FE">
                                <w:t>Reporter + Sever Docs</w:t>
                              </w:r>
                            </w:sdtContent>
                          </w:sdt>
                          <w:r w:rsidR="003806E6"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87510990"/>
                              <w:placeholder>
                                <w:docPart w:val="72B5C6BA3C2945FF92CD8D9D90460068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1-1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D68FE">
                                <w:t>January 11, 2016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78736B38" wp14:editId="7EE52D5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7157720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13957736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63EE" w:rsidRDefault="00E462DA">
                                    <w:pPr>
                                      <w:pStyle w:val="Title"/>
                                    </w:pPr>
                                    <w:r>
                                      <w:t>iCims</w:t>
                                    </w:r>
                                    <w:r w:rsidR="006D68FE">
                                      <w:t>-Reporter &amp; Server</w:t>
                                    </w:r>
                                  </w:p>
                                </w:sdtContent>
                              </w:sdt>
                              <w:p w:rsidR="002163EE" w:rsidRDefault="00041A35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-71211220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D68FE">
                                      <w:t>by: Apoorv Verma [AP]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736B38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-13957736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163EE" w:rsidRDefault="00E462DA">
                              <w:pPr>
                                <w:pStyle w:val="Title"/>
                              </w:pPr>
                              <w:r>
                                <w:t>iCims</w:t>
                              </w:r>
                              <w:r w:rsidR="006D68FE">
                                <w:t>-Reporter &amp; Server</w:t>
                              </w:r>
                            </w:p>
                          </w:sdtContent>
                        </w:sdt>
                        <w:p w:rsidR="002163EE" w:rsidRDefault="00041A35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-71211220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D68FE">
                                <w:t>by: Apoorv Verma [AP]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2163EE" w:rsidRDefault="00A53723"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0" wp14:anchorId="390A49E3" wp14:editId="5AC1621B">
                <wp:simplePos x="0" y="0"/>
                <wp:positionH relativeFrom="margin">
                  <wp:align>center</wp:align>
                </wp:positionH>
                <wp:positionV relativeFrom="margin">
                  <wp:posOffset>866775</wp:posOffset>
                </wp:positionV>
                <wp:extent cx="3657600" cy="5486400"/>
                <wp:effectExtent l="266700" t="285750" r="266700" b="2857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806E6">
            <w:br w:type="page"/>
          </w:r>
        </w:p>
      </w:sdtContent>
    </w:sdt>
    <w:p w:rsidR="006D68FE" w:rsidRDefault="006D68FE">
      <w:pPr>
        <w:pStyle w:val="Heading1"/>
        <w:rPr>
          <w:rStyle w:val="Heading1Char"/>
        </w:rPr>
      </w:pPr>
      <w:r>
        <w:rPr>
          <w:rStyle w:val="Heading1Char"/>
        </w:rPr>
        <w:lastRenderedPageBreak/>
        <w:t xml:space="preserve">About </w:t>
      </w:r>
      <w:r w:rsidR="00E462DA">
        <w:rPr>
          <w:rStyle w:val="Heading1Char"/>
        </w:rPr>
        <w:t>iCims</w:t>
      </w:r>
      <w:r>
        <w:rPr>
          <w:rStyle w:val="Heading1Char"/>
        </w:rPr>
        <w:t>-Reporter</w:t>
      </w:r>
    </w:p>
    <w:p w:rsidR="006D68FE" w:rsidRPr="001320D9" w:rsidRDefault="006D68FE" w:rsidP="006D68FE">
      <w:r w:rsidRPr="001320D9">
        <w:t xml:space="preserve">This tool </w:t>
      </w:r>
      <w:r w:rsidR="00EB42F3" w:rsidRPr="001320D9">
        <w:t>overcomes all</w:t>
      </w:r>
      <w:r w:rsidRPr="001320D9">
        <w:t xml:space="preserve"> the data presentation and </w:t>
      </w:r>
      <w:r w:rsidR="00EB42F3" w:rsidRPr="001320D9">
        <w:t xml:space="preserve">storage </w:t>
      </w:r>
      <w:r w:rsidRPr="001320D9">
        <w:t xml:space="preserve">shortcomings of JMeter by </w:t>
      </w:r>
      <w:r w:rsidR="00EB42F3" w:rsidRPr="001320D9">
        <w:t xml:space="preserve">creating a </w:t>
      </w:r>
      <w:r w:rsidRPr="001320D9">
        <w:t xml:space="preserve">real-time </w:t>
      </w:r>
      <w:r w:rsidR="00EB42F3" w:rsidRPr="001320D9">
        <w:t xml:space="preserve">architecture around it while </w:t>
      </w:r>
      <w:r w:rsidRPr="001320D9">
        <w:t xml:space="preserve">structurally </w:t>
      </w:r>
      <w:r w:rsidR="00EB42F3" w:rsidRPr="001320D9">
        <w:t>persisting</w:t>
      </w:r>
      <w:r w:rsidRPr="001320D9">
        <w:t xml:space="preserve"> all</w:t>
      </w:r>
      <w:r w:rsidR="00EB42F3" w:rsidRPr="001320D9">
        <w:t xml:space="preserve"> results to a DB.</w:t>
      </w:r>
    </w:p>
    <w:p w:rsidR="006D68FE" w:rsidRPr="001320D9" w:rsidRDefault="006D68FE" w:rsidP="006D68FE">
      <w:r w:rsidRPr="001320D9">
        <w:t>This tool</w:t>
      </w:r>
      <w:r w:rsidR="00EB42F3" w:rsidRPr="001320D9">
        <w:t>,</w:t>
      </w:r>
      <w:r w:rsidRPr="001320D9">
        <w:t xml:space="preserve"> spearheaded by Mahadevan Subramani [</w:t>
      </w:r>
      <w:r w:rsidR="00FF53E0">
        <w:t xml:space="preserve">Project </w:t>
      </w:r>
      <w:r w:rsidRPr="001320D9">
        <w:t>Manager], and Apoorv Verma [Developer</w:t>
      </w:r>
      <w:r w:rsidR="00E462DA">
        <w:t xml:space="preserve"> and Architect</w:t>
      </w:r>
      <w:r w:rsidRPr="001320D9">
        <w:t>]</w:t>
      </w:r>
      <w:r w:rsidR="00EB42F3" w:rsidRPr="001320D9">
        <w:t>,</w:t>
      </w:r>
      <w:r w:rsidRPr="001320D9">
        <w:t xml:space="preserve"> consists of two parts: the reporting plugin, and a complementary server that persists the results, while generating a real-time dashboard.</w:t>
      </w:r>
    </w:p>
    <w:p w:rsidR="001320D9" w:rsidRDefault="001320D9">
      <w:pPr>
        <w:pStyle w:val="Heading1"/>
        <w:rPr>
          <w:rStyle w:val="Heading1Char"/>
        </w:rPr>
      </w:pPr>
      <w:r>
        <w:rPr>
          <w:rStyle w:val="Heading1Char"/>
        </w:rPr>
        <w:t>Technology Stack – The good stuff</w:t>
      </w:r>
    </w:p>
    <w:p w:rsidR="001320D9" w:rsidRDefault="002E3949" w:rsidP="001320D9">
      <w:r>
        <w:t xml:space="preserve">This Suite uses: </w:t>
      </w:r>
      <w:hyperlink r:id="rId11" w:history="1">
        <w:r w:rsidRPr="002E3949">
          <w:rPr>
            <w:rStyle w:val="Hyperlink"/>
          </w:rPr>
          <w:t>MEAN</w:t>
        </w:r>
      </w:hyperlink>
      <w:r>
        <w:t xml:space="preserve">, </w:t>
      </w:r>
      <w:hyperlink r:id="rId12" w:history="1">
        <w:r w:rsidRPr="002E3949">
          <w:rPr>
            <w:rStyle w:val="Hyperlink"/>
          </w:rPr>
          <w:t>Java</w:t>
        </w:r>
      </w:hyperlink>
      <w:r>
        <w:t xml:space="preserve">, </w:t>
      </w:r>
      <w:hyperlink r:id="rId13" w:history="1">
        <w:r w:rsidRPr="002E3949">
          <w:rPr>
            <w:rStyle w:val="Hyperlink"/>
          </w:rPr>
          <w:t>JMeter</w:t>
        </w:r>
      </w:hyperlink>
      <w:r>
        <w:t xml:space="preserve">, and </w:t>
      </w:r>
      <w:hyperlink r:id="rId14" w:history="1">
        <w:r w:rsidRPr="002E3949">
          <w:rPr>
            <w:rStyle w:val="Hyperlink"/>
          </w:rPr>
          <w:t>AWS</w:t>
        </w:r>
      </w:hyperlink>
      <w:r>
        <w:t>.</w:t>
      </w:r>
    </w:p>
    <w:p w:rsidR="002E3949" w:rsidRDefault="002E3949" w:rsidP="002E3949">
      <w:pPr>
        <w:pStyle w:val="Heading2"/>
        <w:ind w:left="180"/>
      </w:pPr>
      <w:r>
        <w:t>Plugin:</w:t>
      </w:r>
    </w:p>
    <w:p w:rsidR="002E3949" w:rsidRDefault="002E3949" w:rsidP="002E3949">
      <w:pPr>
        <w:ind w:left="180"/>
      </w:pPr>
      <w:r>
        <w:t xml:space="preserve">The plugin uses Java, and Spring to create a virtual listener that snoops </w:t>
      </w:r>
      <w:r w:rsidR="00F23FA9">
        <w:t xml:space="preserve">sampler </w:t>
      </w:r>
      <w:r>
        <w:t>results every second, and delivers them to a declaratively defined server [</w:t>
      </w:r>
      <w:r w:rsidR="00F23FA9">
        <w:t>usually</w:t>
      </w:r>
      <w:r>
        <w:t xml:space="preserve">: </w:t>
      </w:r>
      <w:hyperlink r:id="rId15" w:history="1">
        <w:r w:rsidRPr="002E3949">
          <w:rPr>
            <w:rStyle w:val="Hyperlink"/>
          </w:rPr>
          <w:t>qa1.dev.icims.net</w:t>
        </w:r>
      </w:hyperlink>
      <w:r>
        <w:t xml:space="preserve">] every 5 seconds. It has a co-dependency with the </w:t>
      </w:r>
      <w:hyperlink r:id="rId16" w:history="1">
        <w:r w:rsidRPr="002E3949">
          <w:rPr>
            <w:rStyle w:val="Hyperlink"/>
          </w:rPr>
          <w:t>Standard JMeter Plugin</w:t>
        </w:r>
      </w:hyperlink>
      <w:r>
        <w:t xml:space="preserve"> Set.</w:t>
      </w:r>
    </w:p>
    <w:p w:rsidR="002E3949" w:rsidRDefault="002E3949" w:rsidP="002E3949">
      <w:pPr>
        <w:pStyle w:val="Heading2"/>
        <w:ind w:left="180"/>
      </w:pPr>
      <w:r>
        <w:t>Server:</w:t>
      </w:r>
    </w:p>
    <w:p w:rsidR="002E3949" w:rsidRPr="002E3949" w:rsidRDefault="002E3949" w:rsidP="002E3949">
      <w:pPr>
        <w:ind w:left="180"/>
      </w:pPr>
      <w:r>
        <w:t xml:space="preserve">This server is written with </w:t>
      </w:r>
      <w:hyperlink r:id="rId17" w:history="1">
        <w:r w:rsidRPr="002E3949">
          <w:rPr>
            <w:rStyle w:val="Hyperlink"/>
          </w:rPr>
          <w:t>Node.js</w:t>
        </w:r>
      </w:hyperlink>
      <w:r>
        <w:t xml:space="preserve">, </w:t>
      </w:r>
      <w:r w:rsidR="00877E33">
        <w:t xml:space="preserve">where results are </w:t>
      </w:r>
      <w:r>
        <w:t xml:space="preserve">persisted with </w:t>
      </w:r>
      <w:hyperlink r:id="rId18" w:history="1">
        <w:r w:rsidRPr="002E3949">
          <w:rPr>
            <w:rStyle w:val="Hyperlink"/>
          </w:rPr>
          <w:t>MongoDB</w:t>
        </w:r>
      </w:hyperlink>
      <w:r>
        <w:t xml:space="preserve"> [using the </w:t>
      </w:r>
      <w:hyperlink r:id="rId19" w:history="1">
        <w:r w:rsidRPr="002E3949">
          <w:rPr>
            <w:rStyle w:val="Hyperlink"/>
          </w:rPr>
          <w:t>mongoose</w:t>
        </w:r>
      </w:hyperlink>
      <w:r>
        <w:t xml:space="preserve"> adapter]. The middleware is provided by </w:t>
      </w:r>
      <w:hyperlink r:id="rId20" w:history="1">
        <w:r w:rsidRPr="002E3949">
          <w:rPr>
            <w:rStyle w:val="Hyperlink"/>
          </w:rPr>
          <w:t>Express</w:t>
        </w:r>
      </w:hyperlink>
      <w:r>
        <w:t xml:space="preserve">, and the front-end is written with </w:t>
      </w:r>
      <w:hyperlink r:id="rId21" w:history="1">
        <w:r w:rsidRPr="002E3949">
          <w:rPr>
            <w:rStyle w:val="Hyperlink"/>
          </w:rPr>
          <w:t>Polymer 1.0</w:t>
        </w:r>
      </w:hyperlink>
      <w:r>
        <w:t>.</w:t>
      </w:r>
      <w:r w:rsidR="00FB69E0">
        <w:t xml:space="preserve"> The real-time functionality is provided by </w:t>
      </w:r>
      <w:hyperlink r:id="rId22" w:history="1">
        <w:r w:rsidR="00FB69E0" w:rsidRPr="00FB69E0">
          <w:rPr>
            <w:rStyle w:val="Hyperlink"/>
          </w:rPr>
          <w:t>Socket.io</w:t>
        </w:r>
      </w:hyperlink>
      <w:r w:rsidR="00FB69E0">
        <w:t xml:space="preserve"> which leverages </w:t>
      </w:r>
      <w:hyperlink r:id="rId23" w:history="1">
        <w:r w:rsidR="00FB69E0" w:rsidRPr="00FB69E0">
          <w:rPr>
            <w:rStyle w:val="Hyperlink"/>
          </w:rPr>
          <w:t>web sockets</w:t>
        </w:r>
      </w:hyperlink>
      <w:r w:rsidR="00FB69E0">
        <w:t>.</w:t>
      </w:r>
      <w:r>
        <w:t xml:space="preserve"> This server exposes a public API for any JMeter Instance using the Reporter plugin, and a real-time dashboard viewable via the browser. This dashboard also features a completely responsive, and modern material design based UI.</w:t>
      </w:r>
      <w:r w:rsidR="00877E33">
        <w:t xml:space="preserve"> The metrics/charts are also calculated real-time using asynchronously map</w:t>
      </w:r>
      <w:r w:rsidR="00877E33">
        <w:sym w:font="Wingdings" w:char="F0E0"/>
      </w:r>
      <w:r w:rsidR="00877E33">
        <w:t xml:space="preserve">reduce on the browser. The server is now hosted on AWS under: </w:t>
      </w:r>
      <w:hyperlink r:id="rId24" w:history="1">
        <w:r w:rsidR="00877E33" w:rsidRPr="002E3949">
          <w:rPr>
            <w:rStyle w:val="Hyperlink"/>
          </w:rPr>
          <w:t>qa1.dev.icims.net</w:t>
        </w:r>
      </w:hyperlink>
      <w:r w:rsidR="00877E33">
        <w:t>.</w:t>
      </w:r>
    </w:p>
    <w:p w:rsidR="00877E33" w:rsidRDefault="00877E33">
      <w:pPr>
        <w:pStyle w:val="Heading1"/>
        <w:rPr>
          <w:rStyle w:val="Heading1Char"/>
        </w:rPr>
      </w:pPr>
      <w:r>
        <w:rPr>
          <w:rStyle w:val="Heading1Char"/>
        </w:rPr>
        <w:t>Getting Started!</w:t>
      </w:r>
    </w:p>
    <w:p w:rsidR="00877E33" w:rsidRDefault="00877E33" w:rsidP="00877E33">
      <w:r>
        <w:t xml:space="preserve">For most cases, all you need is to install the plugin and point it to: </w:t>
      </w:r>
      <w:hyperlink r:id="rId25" w:history="1">
        <w:r w:rsidRPr="002E3949">
          <w:rPr>
            <w:rStyle w:val="Hyperlink"/>
          </w:rPr>
          <w:t>qa1.dev.icims.net</w:t>
        </w:r>
      </w:hyperlink>
      <w:r>
        <w:t>.</w:t>
      </w:r>
    </w:p>
    <w:p w:rsidR="00877E33" w:rsidRDefault="00877E33" w:rsidP="00877E33">
      <w:pPr>
        <w:pStyle w:val="Heading2"/>
        <w:ind w:left="180"/>
      </w:pPr>
      <w:r>
        <w:t>Installing the Plugin</w:t>
      </w:r>
    </w:p>
    <w:p w:rsidR="00A53723" w:rsidRDefault="00877E33" w:rsidP="00A53723">
      <w:pPr>
        <w:ind w:left="180"/>
      </w:pPr>
      <w:r>
        <w:t xml:space="preserve">Download and install the </w:t>
      </w:r>
      <w:hyperlink r:id="rId26" w:history="1">
        <w:r w:rsidRPr="00877E33">
          <w:rPr>
            <w:rStyle w:val="Hyperlink"/>
          </w:rPr>
          <w:t>Standard Plugin Set</w:t>
        </w:r>
      </w:hyperlink>
      <w:r>
        <w:t>.</w:t>
      </w:r>
      <w:r>
        <w:br/>
      </w:r>
      <w:r w:rsidR="00A53723">
        <w:t xml:space="preserve">Download and install the </w:t>
      </w:r>
      <w:hyperlink r:id="rId27" w:history="1">
        <w:r w:rsidR="00A53723" w:rsidRPr="00F23FA9">
          <w:rPr>
            <w:rStyle w:val="Hyperlink"/>
          </w:rPr>
          <w:t>Reporter Plugin</w:t>
        </w:r>
      </w:hyperlink>
      <w:r w:rsidR="00A53723">
        <w:t>.</w:t>
      </w:r>
      <w:r w:rsidR="00A53723">
        <w:br/>
        <w:t>Run JMeter!</w:t>
      </w:r>
    </w:p>
    <w:p w:rsidR="00A53723" w:rsidRDefault="00A53723" w:rsidP="00A53723">
      <w:r>
        <w:br w:type="page"/>
      </w:r>
    </w:p>
    <w:p w:rsidR="00A53723" w:rsidRDefault="00A53723" w:rsidP="00A53723">
      <w:pPr>
        <w:pStyle w:val="Heading2"/>
        <w:ind w:left="180"/>
      </w:pPr>
      <w:r>
        <w:lastRenderedPageBreak/>
        <w:t>Using The Plugin</w:t>
      </w:r>
    </w:p>
    <w:p w:rsidR="00A53723" w:rsidRDefault="00A53723" w:rsidP="00A53723">
      <w:pPr>
        <w:ind w:left="180"/>
      </w:pPr>
      <w:r>
        <w:t xml:space="preserve">In JMeter right click your thread group and go to Add </w:t>
      </w:r>
      <w:r>
        <w:sym w:font="Wingdings" w:char="F0E0"/>
      </w:r>
      <w:r>
        <w:t xml:space="preserve"> Listener </w:t>
      </w:r>
      <w:r>
        <w:sym w:font="Wingdings" w:char="F0E0"/>
      </w:r>
      <w:r>
        <w:t xml:space="preserve"> </w:t>
      </w:r>
      <w:r w:rsidR="006E6618">
        <w:t>iCims</w:t>
      </w:r>
      <w:r>
        <w:t xml:space="preserve"> Reporter.</w:t>
      </w:r>
    </w:p>
    <w:p w:rsidR="00A53723" w:rsidRDefault="00252C0B" w:rsidP="00F23FA9">
      <w:pPr>
        <w:ind w:left="180"/>
        <w:jc w:val="center"/>
      </w:pPr>
      <w:r w:rsidRPr="00252C0B">
        <w:rPr>
          <w:noProof/>
          <w:lang w:eastAsia="en-US"/>
        </w:rPr>
        <w:drawing>
          <wp:inline distT="0" distB="0" distL="0" distR="0" wp14:anchorId="47DD7B14" wp14:editId="16C77CDE">
            <wp:extent cx="4600575" cy="18386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16594" cy="184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AEE" w:rsidRPr="00A53723" w:rsidRDefault="00A53723" w:rsidP="00A53723">
      <w:pPr>
        <w:ind w:left="180"/>
      </w:pPr>
      <w:r>
        <w:t>Fill in the Name</w:t>
      </w:r>
      <w:r w:rsidR="00694AEE">
        <w:t>. And the rest is handled by the Plugin!</w:t>
      </w:r>
      <w:r w:rsidR="00694AEE">
        <w:br/>
      </w:r>
      <w:r w:rsidR="00694AEE" w:rsidRPr="00694AEE">
        <w:rPr>
          <w:i/>
        </w:rPr>
        <w:t xml:space="preserve">Note: Host and Port should only be changed if you’re hosting a </w:t>
      </w:r>
      <w:r w:rsidR="00F14360">
        <w:rPr>
          <w:i/>
        </w:rPr>
        <w:t>personal</w:t>
      </w:r>
      <w:r w:rsidR="00694AEE" w:rsidRPr="00694AEE">
        <w:rPr>
          <w:i/>
        </w:rPr>
        <w:t xml:space="preserve"> version of the server</w:t>
      </w:r>
    </w:p>
    <w:p w:rsidR="00A53723" w:rsidRDefault="00F23FA9">
      <w:pPr>
        <w:pStyle w:val="Heading1"/>
        <w:rPr>
          <w:rStyle w:val="Heading1Char"/>
        </w:rPr>
      </w:pPr>
      <w:r>
        <w:rPr>
          <w:rStyle w:val="Heading1Char"/>
        </w:rPr>
        <w:t>See the Results</w:t>
      </w:r>
    </w:p>
    <w:p w:rsidR="00F23FA9" w:rsidRDefault="00735893" w:rsidP="00F23FA9">
      <w:pPr>
        <w:rPr>
          <w:noProof/>
          <w:lang w:eastAsia="en-US"/>
        </w:rPr>
      </w:pPr>
      <w:r w:rsidRPr="00F23FA9">
        <w:rPr>
          <w:noProof/>
          <w:lang w:eastAsia="en-US"/>
        </w:rPr>
        <w:drawing>
          <wp:anchor distT="0" distB="0" distL="114300" distR="114300" simplePos="0" relativeHeight="251664384" behindDoc="1" locked="0" layoutInCell="1" allowOverlap="1" wp14:anchorId="7E0E18E0" wp14:editId="7DDD4D78">
            <wp:simplePos x="0" y="0"/>
            <wp:positionH relativeFrom="column">
              <wp:posOffset>1238250</wp:posOffset>
            </wp:positionH>
            <wp:positionV relativeFrom="paragraph">
              <wp:posOffset>528320</wp:posOffset>
            </wp:positionV>
            <wp:extent cx="866775" cy="270510"/>
            <wp:effectExtent l="0" t="0" r="9525" b="0"/>
            <wp:wrapTight wrapText="bothSides">
              <wp:wrapPolygon edited="1">
                <wp:start x="4985" y="3803"/>
                <wp:lineTo x="5697" y="14451"/>
                <wp:lineTo x="19701" y="14451"/>
                <wp:lineTo x="19701" y="3803"/>
                <wp:lineTo x="4985" y="3803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3FA9">
        <w:t xml:space="preserve">Assuming all the stuff  </w:t>
      </w:r>
      <w:r w:rsidR="00F23FA9">
        <w:sym w:font="Symbol" w:char="F0AD"/>
      </w:r>
      <w:r w:rsidR="00F23FA9">
        <w:t xml:space="preserve"> worked. You can now head to </w:t>
      </w:r>
      <w:hyperlink r:id="rId30" w:history="1">
        <w:r w:rsidR="00F23FA9" w:rsidRPr="00F23FA9">
          <w:rPr>
            <w:rStyle w:val="Hyperlink"/>
          </w:rPr>
          <w:t>http://qa1.dev.icims.net</w:t>
        </w:r>
      </w:hyperlink>
      <w:r w:rsidR="00505DF8">
        <w:t xml:space="preserve"> [The portal that shows all the Load-Tests real-time]</w:t>
      </w:r>
      <w:r w:rsidR="00F23FA9">
        <w:t xml:space="preserve"> </w:t>
      </w:r>
      <w:r w:rsidR="00E462DA">
        <w:t>Your</w:t>
      </w:r>
      <w:r w:rsidR="00F23FA9">
        <w:t xml:space="preserve"> test will be visible with the name you set in JMeter. In case you’re having a hard time finding it, you can either type in the name/regex for your test, or click the active tests tab above</w:t>
      </w:r>
      <w:r w:rsidR="00F23FA9">
        <w:rPr>
          <w:noProof/>
          <w:lang w:eastAsia="en-US"/>
        </w:rPr>
        <w:t xml:space="preserve">. This will add a filter to your search query only matching </w:t>
      </w:r>
      <w:r w:rsidR="00F23FA9" w:rsidRPr="00F23FA9">
        <w:rPr>
          <w:i/>
          <w:noProof/>
          <w:lang w:eastAsia="en-US"/>
        </w:rPr>
        <w:t>active tests</w:t>
      </w:r>
      <w:r w:rsidR="00F23FA9">
        <w:rPr>
          <w:noProof/>
          <w:lang w:eastAsia="en-US"/>
        </w:rPr>
        <w:t>.</w:t>
      </w:r>
    </w:p>
    <w:p w:rsidR="00735893" w:rsidRDefault="00735893" w:rsidP="00F23FA9">
      <w:pPr>
        <w:rPr>
          <w:noProof/>
          <w:lang w:eastAsia="en-US"/>
        </w:rPr>
      </w:pPr>
      <w:r>
        <w:rPr>
          <w:noProof/>
          <w:lang w:eastAsia="en-US"/>
        </w:rPr>
        <w:t>Click open to see a realtime dashboard, with three tabs:</w:t>
      </w:r>
    </w:p>
    <w:p w:rsidR="00735893" w:rsidRDefault="00F14360" w:rsidP="00735893">
      <w:pPr>
        <w:pStyle w:val="ListParagraph"/>
        <w:numPr>
          <w:ilvl w:val="0"/>
          <w:numId w:val="7"/>
        </w:numPr>
      </w:pPr>
      <w:r>
        <w:t>Real-time</w:t>
      </w:r>
      <w:r w:rsidR="00735893">
        <w:t xml:space="preserve">: Shows time window based charts [ex: </w:t>
      </w:r>
      <w:r w:rsidR="00735893" w:rsidRPr="00735893">
        <w:rPr>
          <w:i/>
        </w:rPr>
        <w:t>last 9 of requests per second</w:t>
      </w:r>
      <w:r w:rsidR="00735893">
        <w:t>]</w:t>
      </w:r>
    </w:p>
    <w:p w:rsidR="00735893" w:rsidRDefault="00735893" w:rsidP="00735893">
      <w:pPr>
        <w:pStyle w:val="ListParagraph"/>
        <w:numPr>
          <w:ilvl w:val="0"/>
          <w:numId w:val="7"/>
        </w:numPr>
      </w:pPr>
      <w:r>
        <w:t>Aggregate: Total Behavior during the test</w:t>
      </w:r>
    </w:p>
    <w:p w:rsidR="00735893" w:rsidRDefault="00735893" w:rsidP="00735893">
      <w:pPr>
        <w:pStyle w:val="ListParagraph"/>
        <w:numPr>
          <w:ilvl w:val="0"/>
          <w:numId w:val="7"/>
        </w:numPr>
      </w:pPr>
      <w:r>
        <w:t>Statistics: Metrics that get calculated as the test progresses. And has an Apdex Calculator.</w:t>
      </w:r>
    </w:p>
    <w:p w:rsidR="00735893" w:rsidRDefault="00735893" w:rsidP="00735893">
      <w:r>
        <w:t>The dashboard will be aware as soon as the test is completed, and will hide your real-time tab, since it becomes obsolete. The Quantiles Chart will now reflect the distribution across every result received, instead of the last 5 seconds. And the Apdex Calculator becomes real-time, so it will calculate the score for you as you adjust the T [</w:t>
      </w:r>
      <w:r w:rsidRPr="00735893">
        <w:rPr>
          <w:i/>
        </w:rPr>
        <w:t>Acceptable Time</w:t>
      </w:r>
      <w:r>
        <w:t>].</w:t>
      </w:r>
    </w:p>
    <w:p w:rsidR="00505DF8" w:rsidRPr="00F23FA9" w:rsidRDefault="00505DF8" w:rsidP="00735893">
      <w:r>
        <w:t xml:space="preserve">For an architecture diagram: </w:t>
      </w:r>
      <w:hyperlink r:id="rId31" w:history="1">
        <w:r w:rsidRPr="00505DF8">
          <w:rPr>
            <w:rStyle w:val="Hyperlink"/>
          </w:rPr>
          <w:t>Get-Diagram</w:t>
        </w:r>
      </w:hyperlink>
      <w:r>
        <w:t>.</w:t>
      </w:r>
    </w:p>
    <w:bookmarkEnd w:id="4"/>
    <w:bookmarkEnd w:id="3"/>
    <w:bookmarkEnd w:id="2"/>
    <w:bookmarkEnd w:id="1"/>
    <w:bookmarkEnd w:id="0"/>
    <w:p w:rsidR="002163EE" w:rsidRDefault="00735893" w:rsidP="00735893">
      <w:pPr>
        <w:pStyle w:val="Heading1"/>
        <w:ind w:left="2160" w:hanging="2160"/>
      </w:pPr>
      <w:r w:rsidRPr="00735893">
        <w:rPr>
          <w:rStyle w:val="Heading1Char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3762375</wp:posOffset>
                </wp:positionH>
                <wp:positionV relativeFrom="paragraph">
                  <wp:posOffset>2223135</wp:posOffset>
                </wp:positionV>
                <wp:extent cx="1933575" cy="388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893" w:rsidRDefault="00735893">
                            <w:r>
                              <w:t xml:space="preserve">For more questions: </w:t>
                            </w:r>
                            <w:hyperlink r:id="rId32" w:history="1">
                              <w:r w:rsidRPr="00735893">
                                <w:rPr>
                                  <w:rStyle w:val="Hyperlink"/>
                                </w:rPr>
                                <w:t>Email Me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296.25pt;margin-top:175.05pt;width:152.25pt;height:3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" filled="f" stroked="f">
                <v:textbox>
                  <w:txbxContent>
                    <w:p w:rsidR="00735893" w:rsidRDefault="00735893">
                      <w:r>
                        <w:t xml:space="preserve">For more questions: </w:t>
                      </w:r>
                      <w:hyperlink r:id="rId33" w:history="1">
                        <w:r w:rsidRPr="00735893">
                          <w:rPr>
                            <w:rStyle w:val="Hyperlink"/>
                          </w:rPr>
                          <w:t>Email Me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Heading1Char"/>
        </w:rPr>
        <w:t>FIN</w:t>
      </w:r>
      <w:bookmarkStart w:id="5" w:name="_GoBack"/>
      <w:bookmarkEnd w:id="5"/>
    </w:p>
    <w:sectPr w:rsidR="002163EE" w:rsidSect="00A53723">
      <w:footerReference w:type="default" r:id="rId34"/>
      <w:pgSz w:w="12240" w:h="15840"/>
      <w:pgMar w:top="810" w:right="1800" w:bottom="108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A35" w:rsidRDefault="00041A35">
      <w:pPr>
        <w:spacing w:before="0" w:after="0" w:line="240" w:lineRule="auto"/>
      </w:pPr>
      <w:r>
        <w:separator/>
      </w:r>
    </w:p>
  </w:endnote>
  <w:endnote w:type="continuationSeparator" w:id="0">
    <w:p w:rsidR="00041A35" w:rsidRDefault="00041A3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3806E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505DF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A35" w:rsidRDefault="00041A35">
      <w:pPr>
        <w:spacing w:before="0" w:after="0" w:line="240" w:lineRule="auto"/>
      </w:pPr>
      <w:r>
        <w:separator/>
      </w:r>
    </w:p>
  </w:footnote>
  <w:footnote w:type="continuationSeparator" w:id="0">
    <w:p w:rsidR="00041A35" w:rsidRDefault="00041A3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4ADF1163"/>
    <w:multiLevelType w:val="hybridMultilevel"/>
    <w:tmpl w:val="48D0E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8FE"/>
    <w:rsid w:val="00041A35"/>
    <w:rsid w:val="001320D9"/>
    <w:rsid w:val="002163EE"/>
    <w:rsid w:val="00252C0B"/>
    <w:rsid w:val="002E3949"/>
    <w:rsid w:val="003806E6"/>
    <w:rsid w:val="00505DF8"/>
    <w:rsid w:val="006704D8"/>
    <w:rsid w:val="00694AEE"/>
    <w:rsid w:val="006D68FE"/>
    <w:rsid w:val="006E6618"/>
    <w:rsid w:val="00735893"/>
    <w:rsid w:val="008464DA"/>
    <w:rsid w:val="00877E33"/>
    <w:rsid w:val="00A53723"/>
    <w:rsid w:val="00CC3E64"/>
    <w:rsid w:val="00E462DA"/>
    <w:rsid w:val="00EB42F3"/>
    <w:rsid w:val="00F14360"/>
    <w:rsid w:val="00F23FA9"/>
    <w:rsid w:val="00F7502F"/>
    <w:rsid w:val="00FB69E0"/>
    <w:rsid w:val="00FF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D83AA"/>
  <w15:chartTrackingRefBased/>
  <w15:docId w15:val="{F080088A-ACD0-4B2F-B31B-B21180B27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qFormat/>
    <w:rsid w:val="0073589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7502F"/>
    <w:rPr>
      <w:color w:val="5F77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jmeter.apache.org/" TargetMode="External"/><Relationship Id="rId18" Type="http://schemas.openxmlformats.org/officeDocument/2006/relationships/hyperlink" Target="https://www.mongodb.org/" TargetMode="External"/><Relationship Id="rId26" Type="http://schemas.openxmlformats.org/officeDocument/2006/relationships/hyperlink" Target="http://jmeter-plugins.org/wiki/StandardSet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polymer-project.org/1.0/" TargetMode="External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s://www.java.com/en/download/" TargetMode="External"/><Relationship Id="rId17" Type="http://schemas.openxmlformats.org/officeDocument/2006/relationships/hyperlink" Target="https://nodejs.org/en/" TargetMode="External"/><Relationship Id="rId25" Type="http://schemas.openxmlformats.org/officeDocument/2006/relationships/hyperlink" Target="http://qa1.dev.icims.net" TargetMode="External"/><Relationship Id="rId33" Type="http://schemas.openxmlformats.org/officeDocument/2006/relationships/hyperlink" Target="mailto:avdaredevil@g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jmeter-plugins.org/wiki/StandardSet/" TargetMode="External"/><Relationship Id="rId20" Type="http://schemas.openxmlformats.org/officeDocument/2006/relationships/hyperlink" Target="http://expressjs.com/" TargetMode="Externa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mean.io" TargetMode="External"/><Relationship Id="rId24" Type="http://schemas.openxmlformats.org/officeDocument/2006/relationships/hyperlink" Target="http://qa1.dev.icims.net" TargetMode="External"/><Relationship Id="rId32" Type="http://schemas.openxmlformats.org/officeDocument/2006/relationships/hyperlink" Target="mailto:avdaredevil@gmail.com" TargetMode="External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://qa1.dev.icims.net" TargetMode="External"/><Relationship Id="rId23" Type="http://schemas.openxmlformats.org/officeDocument/2006/relationships/hyperlink" Target="http://www.html5rocks.com/en/tutorials/websockets/basics/" TargetMode="External"/><Relationship Id="rId28" Type="http://schemas.openxmlformats.org/officeDocument/2006/relationships/image" Target="media/image2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19" Type="http://schemas.openxmlformats.org/officeDocument/2006/relationships/hyperlink" Target="http://mongoosejs.com/" TargetMode="External"/><Relationship Id="rId31" Type="http://schemas.openxmlformats.org/officeDocument/2006/relationships/hyperlink" Target="http://qa1.dev.icims.net/Get-Arch-Diagra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aws.amazon.com/" TargetMode="External"/><Relationship Id="rId22" Type="http://schemas.openxmlformats.org/officeDocument/2006/relationships/hyperlink" Target="http://Socket.io" TargetMode="External"/><Relationship Id="rId27" Type="http://schemas.openxmlformats.org/officeDocument/2006/relationships/hyperlink" Target="http://qa1.dev.icims.net/Download-Plugin" TargetMode="External"/><Relationship Id="rId30" Type="http://schemas.openxmlformats.org/officeDocument/2006/relationships/hyperlink" Target="http://qa1.dev.icims.net" TargetMode="External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verma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B926486905440369B1BE73061AEB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9965E-16AE-4D87-998A-A548A5EEAB35}"/>
      </w:docPartPr>
      <w:docPartBody>
        <w:p w:rsidR="003C12CB" w:rsidRDefault="00E23DC2">
          <w:pPr>
            <w:pStyle w:val="5B926486905440369B1BE73061AEB952"/>
          </w:pPr>
          <w:r>
            <w:t>[Name]</w:t>
          </w:r>
        </w:p>
      </w:docPartBody>
    </w:docPart>
    <w:docPart>
      <w:docPartPr>
        <w:name w:val="8962C9DFDAF2466387D6B78CA53CB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AEDBD-6820-42DF-90AA-D174B64B1940}"/>
      </w:docPartPr>
      <w:docPartBody>
        <w:p w:rsidR="003C12CB" w:rsidRDefault="00E23DC2">
          <w:pPr>
            <w:pStyle w:val="8962C9DFDAF2466387D6B78CA53CB3D1"/>
          </w:pPr>
          <w:r>
            <w:t>[Course Title]</w:t>
          </w:r>
        </w:p>
      </w:docPartBody>
    </w:docPart>
    <w:docPart>
      <w:docPartPr>
        <w:name w:val="72B5C6BA3C2945FF92CD8D9D90460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82486-B40D-4C66-8B4C-EED2F53EAEB9}"/>
      </w:docPartPr>
      <w:docPartBody>
        <w:p w:rsidR="003C12CB" w:rsidRDefault="00E23DC2">
          <w:pPr>
            <w:pStyle w:val="72B5C6BA3C2945FF92CD8D9D90460068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DC2"/>
    <w:rsid w:val="003C12CB"/>
    <w:rsid w:val="0059255E"/>
    <w:rsid w:val="00E2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8E577F881D064D2EB9CD7B9732A5A24A">
    <w:name w:val="8E577F881D064D2EB9CD7B9732A5A24A"/>
  </w:style>
  <w:style w:type="paragraph" w:customStyle="1" w:styleId="5B926486905440369B1BE73061AEB952">
    <w:name w:val="5B926486905440369B1BE73061AEB952"/>
  </w:style>
  <w:style w:type="paragraph" w:customStyle="1" w:styleId="8962C9DFDAF2466387D6B78CA53CB3D1">
    <w:name w:val="8962C9DFDAF2466387D6B78CA53CB3D1"/>
  </w:style>
  <w:style w:type="paragraph" w:customStyle="1" w:styleId="72B5C6BA3C2945FF92CD8D9D90460068">
    <w:name w:val="72B5C6BA3C2945FF92CD8D9D904600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2016-01-11T00:00:00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CA3E95-9AB1-4507-9F69-055C666D2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234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iCims-Reporter &amp; Server</dc:title>
  <dc:subject>by: Apoorv Verma [AP]</dc:subject>
  <dc:creator>Apoorv Verma</dc:creator>
  <cp:keywords>Reporter + Sever Docs</cp:keywords>
  <cp:lastModifiedBy>Apoorv Verma</cp:lastModifiedBy>
  <cp:revision>7</cp:revision>
  <dcterms:created xsi:type="dcterms:W3CDTF">2016-01-11T16:56:00Z</dcterms:created>
  <dcterms:modified xsi:type="dcterms:W3CDTF">2016-01-12T21:37:00Z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